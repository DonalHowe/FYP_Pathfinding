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673CA" w14:textId="77777777" w:rsidR="00146939" w:rsidRDefault="00146939" w:rsidP="00146939">
      <w:pPr>
        <w:pStyle w:val="ReportGuidelines"/>
        <w:jc w:val="center"/>
        <w:rPr>
          <w:szCs w:val="24"/>
        </w:rPr>
      </w:pPr>
    </w:p>
    <w:p w14:paraId="2DE4CD0C" w14:textId="77777777" w:rsidR="002D2FA5" w:rsidRPr="00F474B1" w:rsidRDefault="00074A15" w:rsidP="00146939">
      <w:pPr>
        <w:pStyle w:val="ReportGuidelines"/>
        <w:jc w:val="center"/>
        <w:rPr>
          <w:szCs w:val="24"/>
        </w:rPr>
      </w:pPr>
      <w:r>
        <w:rPr>
          <w:noProof/>
          <w:szCs w:val="24"/>
        </w:rPr>
        <w:drawing>
          <wp:inline distT="0" distB="0" distL="0" distR="0" wp14:anchorId="40772493" wp14:editId="35C2F58B">
            <wp:extent cx="3086100" cy="1731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1731010"/>
                    </a:xfrm>
                    <a:prstGeom prst="rect">
                      <a:avLst/>
                    </a:prstGeom>
                    <a:noFill/>
                    <a:ln>
                      <a:noFill/>
                    </a:ln>
                  </pic:spPr>
                </pic:pic>
              </a:graphicData>
            </a:graphic>
          </wp:inline>
        </w:drawing>
      </w:r>
    </w:p>
    <w:p w14:paraId="3D9B15D5" w14:textId="77777777" w:rsidR="00255E27" w:rsidRPr="00F474B1" w:rsidRDefault="00255E27" w:rsidP="00255E27">
      <w:pPr>
        <w:pStyle w:val="ReportGuidelines"/>
        <w:jc w:val="center"/>
        <w:rPr>
          <w:szCs w:val="24"/>
        </w:rPr>
      </w:pPr>
    </w:p>
    <w:p w14:paraId="01A1695E" w14:textId="77777777" w:rsidR="003D7C41" w:rsidRDefault="003D7C41" w:rsidP="00FA667A">
      <w:pPr>
        <w:pStyle w:val="Title"/>
        <w:jc w:val="center"/>
      </w:pPr>
      <w:r w:rsidRPr="003D7C41">
        <w:t xml:space="preserve">Computer Games Development </w:t>
      </w:r>
      <w:r w:rsidR="00146939">
        <w:t>SE607</w:t>
      </w:r>
    </w:p>
    <w:p w14:paraId="2853FE96" w14:textId="77777777" w:rsidR="00255E27" w:rsidRPr="00F474B1" w:rsidRDefault="001B2EE7" w:rsidP="00FA667A">
      <w:pPr>
        <w:pStyle w:val="Title"/>
        <w:jc w:val="center"/>
      </w:pPr>
      <w:r>
        <w:t>S</w:t>
      </w:r>
      <w:r w:rsidR="00AF41E4">
        <w:t xml:space="preserve">oftware </w:t>
      </w:r>
      <w:r w:rsidR="00DA2B55">
        <w:t xml:space="preserve">Functional </w:t>
      </w:r>
      <w:r>
        <w:t>S</w:t>
      </w:r>
      <w:r w:rsidR="00247B89">
        <w:t>pecification</w:t>
      </w:r>
    </w:p>
    <w:p w14:paraId="395A8641" w14:textId="77777777" w:rsidR="00255E27" w:rsidRPr="00F474B1" w:rsidRDefault="00255E27" w:rsidP="00FA667A">
      <w:pPr>
        <w:pStyle w:val="Title"/>
        <w:jc w:val="center"/>
      </w:pPr>
      <w:r w:rsidRPr="00F474B1">
        <w:t>Year I</w:t>
      </w:r>
      <w:r w:rsidR="00342EF4">
        <w:t>V</w:t>
      </w:r>
    </w:p>
    <w:p w14:paraId="60DD2EB6" w14:textId="77777777" w:rsidR="00146939" w:rsidRPr="00F474B1" w:rsidRDefault="00146939" w:rsidP="00255E27">
      <w:pPr>
        <w:pStyle w:val="ReportGuidelines"/>
        <w:jc w:val="center"/>
        <w:rPr>
          <w:szCs w:val="24"/>
        </w:rPr>
      </w:pPr>
    </w:p>
    <w:p w14:paraId="2055DC07" w14:textId="77777777" w:rsidR="002D2FA5" w:rsidRPr="00F474B1" w:rsidRDefault="002D2FA5" w:rsidP="00255E27">
      <w:pPr>
        <w:pStyle w:val="ReportGuidelines"/>
        <w:jc w:val="center"/>
        <w:rPr>
          <w:szCs w:val="24"/>
        </w:rPr>
      </w:pPr>
    </w:p>
    <w:p w14:paraId="18E6BF34" w14:textId="77777777" w:rsidR="002D2FA5" w:rsidRDefault="002D2FA5" w:rsidP="00E247BC">
      <w:pPr>
        <w:pStyle w:val="Title"/>
        <w:jc w:val="center"/>
        <w:rPr>
          <w:sz w:val="32"/>
          <w:szCs w:val="32"/>
        </w:rPr>
      </w:pPr>
    </w:p>
    <w:tbl>
      <w:tblPr>
        <w:tblW w:w="0" w:type="auto"/>
        <w:tblLook w:val="04A0" w:firstRow="1" w:lastRow="0" w:firstColumn="1" w:lastColumn="0" w:noHBand="0" w:noVBand="1"/>
      </w:tblPr>
      <w:tblGrid>
        <w:gridCol w:w="4518"/>
        <w:gridCol w:w="4508"/>
      </w:tblGrid>
      <w:tr w:rsidR="003D7C41" w14:paraId="731EC121" w14:textId="77777777" w:rsidTr="00E41A8C">
        <w:tc>
          <w:tcPr>
            <w:tcW w:w="4621" w:type="dxa"/>
            <w:shd w:val="clear" w:color="auto" w:fill="auto"/>
          </w:tcPr>
          <w:p w14:paraId="6741EC61" w14:textId="77777777" w:rsidR="00293C5C" w:rsidRDefault="00293C5C" w:rsidP="00E41A8C">
            <w:pPr>
              <w:pStyle w:val="Title"/>
              <w:jc w:val="center"/>
              <w:rPr>
                <w:sz w:val="32"/>
                <w:szCs w:val="32"/>
              </w:rPr>
            </w:pPr>
            <w:r>
              <w:rPr>
                <w:sz w:val="32"/>
                <w:szCs w:val="32"/>
              </w:rPr>
              <w:t>Donal Howe</w:t>
            </w:r>
          </w:p>
          <w:p w14:paraId="671631CF" w14:textId="77777777" w:rsidR="003D7C41" w:rsidRPr="00E41A8C" w:rsidRDefault="00293C5C" w:rsidP="00E41A8C">
            <w:pPr>
              <w:pStyle w:val="Title"/>
              <w:jc w:val="center"/>
              <w:rPr>
                <w:sz w:val="32"/>
                <w:szCs w:val="32"/>
              </w:rPr>
            </w:pPr>
            <w:r w:rsidRPr="00E41A8C">
              <w:rPr>
                <w:sz w:val="32"/>
                <w:szCs w:val="32"/>
              </w:rPr>
              <w:t xml:space="preserve"> </w:t>
            </w:r>
            <w:r>
              <w:rPr>
                <w:sz w:val="32"/>
                <w:szCs w:val="32"/>
              </w:rPr>
              <w:t>C00249662</w:t>
            </w:r>
          </w:p>
          <w:p w14:paraId="5981B39B" w14:textId="77777777" w:rsidR="003D7C41" w:rsidRDefault="003D7C41" w:rsidP="00E41A8C">
            <w:pPr>
              <w:pStyle w:val="Title"/>
            </w:pPr>
          </w:p>
        </w:tc>
        <w:tc>
          <w:tcPr>
            <w:tcW w:w="4621" w:type="dxa"/>
            <w:shd w:val="clear" w:color="auto" w:fill="auto"/>
          </w:tcPr>
          <w:p w14:paraId="5FD4203E" w14:textId="77777777" w:rsidR="003D7C41" w:rsidRPr="00E41A8C" w:rsidRDefault="003D7C41" w:rsidP="00E41A8C">
            <w:pPr>
              <w:pStyle w:val="Title"/>
              <w:jc w:val="center"/>
              <w:rPr>
                <w:sz w:val="32"/>
                <w:szCs w:val="32"/>
              </w:rPr>
            </w:pPr>
            <w:r w:rsidRPr="00E41A8C">
              <w:rPr>
                <w:sz w:val="32"/>
                <w:szCs w:val="32"/>
              </w:rPr>
              <w:t>[Student Name]</w:t>
            </w:r>
          </w:p>
          <w:p w14:paraId="67E5C9AE" w14:textId="77777777" w:rsidR="003D7C41" w:rsidRPr="00E41A8C" w:rsidRDefault="003D7C41" w:rsidP="00E41A8C">
            <w:pPr>
              <w:pStyle w:val="Title"/>
              <w:jc w:val="center"/>
              <w:rPr>
                <w:sz w:val="32"/>
                <w:szCs w:val="32"/>
              </w:rPr>
            </w:pPr>
            <w:r w:rsidRPr="00E41A8C">
              <w:rPr>
                <w:sz w:val="32"/>
                <w:szCs w:val="32"/>
              </w:rPr>
              <w:t>[Student Number]</w:t>
            </w:r>
          </w:p>
          <w:p w14:paraId="75770C46" w14:textId="77777777" w:rsidR="003D7C41" w:rsidRDefault="003D7C41" w:rsidP="00E41A8C">
            <w:pPr>
              <w:pStyle w:val="Title"/>
              <w:jc w:val="center"/>
            </w:pPr>
          </w:p>
        </w:tc>
      </w:tr>
      <w:tr w:rsidR="003D7C41" w14:paraId="2DA6C4E6" w14:textId="77777777" w:rsidTr="00E41A8C">
        <w:tc>
          <w:tcPr>
            <w:tcW w:w="9242" w:type="dxa"/>
            <w:gridSpan w:val="2"/>
            <w:shd w:val="clear" w:color="auto" w:fill="auto"/>
          </w:tcPr>
          <w:p w14:paraId="7DE3F7CF" w14:textId="77777777" w:rsidR="003D7C41" w:rsidRPr="003D7C41" w:rsidRDefault="003D7C41" w:rsidP="00E41A8C">
            <w:pPr>
              <w:pStyle w:val="Title"/>
              <w:jc w:val="center"/>
            </w:pPr>
            <w:r w:rsidRPr="00E41A8C">
              <w:rPr>
                <w:sz w:val="32"/>
                <w:szCs w:val="32"/>
              </w:rPr>
              <w:t>[Date of Submission]</w:t>
            </w:r>
          </w:p>
        </w:tc>
      </w:tr>
    </w:tbl>
    <w:p w14:paraId="71DC7967" w14:textId="77777777" w:rsidR="00F452DC" w:rsidRDefault="00F452DC" w:rsidP="00B16F88">
      <w:pPr>
        <w:pStyle w:val="Heading1"/>
        <w:rPr>
          <w:lang w:val="ga-IE"/>
        </w:rPr>
      </w:pPr>
    </w:p>
    <w:p w14:paraId="322A5A0E" w14:textId="77777777" w:rsidR="00F452DC" w:rsidRDefault="00F452DC" w:rsidP="00B16F88">
      <w:pPr>
        <w:pStyle w:val="Heading1"/>
        <w:rPr>
          <w:lang w:val="ga-IE"/>
        </w:rPr>
      </w:pPr>
    </w:p>
    <w:p w14:paraId="1DCDABD2" w14:textId="77777777" w:rsidR="00F452DC" w:rsidRDefault="00F452DC" w:rsidP="00B16F88">
      <w:pPr>
        <w:pStyle w:val="Heading1"/>
        <w:rPr>
          <w:lang w:val="ga-IE"/>
        </w:rPr>
      </w:pPr>
    </w:p>
    <w:p w14:paraId="76455DDE" w14:textId="77777777" w:rsidR="00F452DC" w:rsidRDefault="00F452DC" w:rsidP="00B16F88">
      <w:pPr>
        <w:pStyle w:val="Heading1"/>
        <w:rPr>
          <w:lang w:val="ga-IE"/>
        </w:rPr>
      </w:pPr>
    </w:p>
    <w:p w14:paraId="5E2F11E5" w14:textId="77777777" w:rsidR="00F452DC" w:rsidRDefault="00F452DC" w:rsidP="00B16F88">
      <w:pPr>
        <w:pStyle w:val="Heading1"/>
        <w:rPr>
          <w:lang w:val="ga-IE"/>
        </w:rPr>
      </w:pPr>
    </w:p>
    <w:p w14:paraId="4ECE6EF5" w14:textId="77777777" w:rsidR="00F452DC" w:rsidRDefault="00F452DC" w:rsidP="00B16F88">
      <w:pPr>
        <w:pStyle w:val="Heading1"/>
        <w:rPr>
          <w:lang w:val="ga-IE"/>
        </w:rPr>
      </w:pPr>
    </w:p>
    <w:p w14:paraId="60839501" w14:textId="77777777" w:rsidR="00F452DC" w:rsidRDefault="00F452DC" w:rsidP="00B16F88">
      <w:pPr>
        <w:pStyle w:val="Heading1"/>
        <w:rPr>
          <w:lang w:val="ga-IE"/>
        </w:rPr>
      </w:pPr>
    </w:p>
    <w:p w14:paraId="32F825B3" w14:textId="77777777" w:rsidR="00F452DC" w:rsidRDefault="00F452DC" w:rsidP="00B16F88">
      <w:pPr>
        <w:pStyle w:val="Heading1"/>
        <w:rPr>
          <w:lang w:val="ga-IE"/>
        </w:rPr>
      </w:pPr>
    </w:p>
    <w:p w14:paraId="74CB11CD"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2D76D425" w14:textId="77777777" w:rsidR="00916337" w:rsidRPr="00F474B1" w:rsidRDefault="00255E27" w:rsidP="00B16F88">
      <w:pPr>
        <w:pStyle w:val="Heading1"/>
      </w:pPr>
      <w:r w:rsidRPr="00F474B1">
        <w:br w:type="page"/>
      </w:r>
    </w:p>
    <w:p w14:paraId="42B54DDB" w14:textId="77777777" w:rsidR="00916337" w:rsidRDefault="00916337" w:rsidP="00B16F88">
      <w:pPr>
        <w:pStyle w:val="TOCHeading"/>
      </w:pPr>
      <w:r w:rsidRPr="002D5C1E">
        <w:lastRenderedPageBreak/>
        <w:t>Contents</w:t>
      </w:r>
    </w:p>
    <w:p w14:paraId="4078B029" w14:textId="77777777" w:rsidR="002D5C1E" w:rsidRPr="002D5C1E" w:rsidRDefault="002D5C1E" w:rsidP="002D5C1E">
      <w:pPr>
        <w:rPr>
          <w:lang w:val="en-US"/>
        </w:rPr>
      </w:pPr>
    </w:p>
    <w:p w14:paraId="710AFA6B" w14:textId="77777777" w:rsidR="000F61BD" w:rsidRPr="00883E41" w:rsidRDefault="00916337">
      <w:pPr>
        <w:pStyle w:val="TOC1"/>
        <w:tabs>
          <w:tab w:val="right" w:leader="dot" w:pos="9016"/>
        </w:tabs>
        <w:rPr>
          <w:rFonts w:ascii="Calibri" w:eastAsia="DengXian" w:hAnsi="Calibr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3736" w:history="1">
        <w:r w:rsidR="000F61BD" w:rsidRPr="00C6021D">
          <w:rPr>
            <w:rStyle w:val="Hyperlink"/>
            <w:noProof/>
          </w:rPr>
          <w:t>Acknowledgements</w:t>
        </w:r>
        <w:r w:rsidR="000F61BD">
          <w:rPr>
            <w:noProof/>
            <w:webHidden/>
          </w:rPr>
          <w:tab/>
        </w:r>
        <w:r w:rsidR="000F61BD">
          <w:rPr>
            <w:noProof/>
            <w:webHidden/>
          </w:rPr>
          <w:fldChar w:fldCharType="begin"/>
        </w:r>
        <w:r w:rsidR="000F61BD">
          <w:rPr>
            <w:noProof/>
            <w:webHidden/>
          </w:rPr>
          <w:instrText xml:space="preserve"> PAGEREF _Toc54713736 \h </w:instrText>
        </w:r>
        <w:r w:rsidR="000F61BD">
          <w:rPr>
            <w:noProof/>
            <w:webHidden/>
          </w:rPr>
        </w:r>
        <w:r w:rsidR="000F61BD">
          <w:rPr>
            <w:noProof/>
            <w:webHidden/>
          </w:rPr>
          <w:fldChar w:fldCharType="separate"/>
        </w:r>
        <w:r w:rsidR="00074A15">
          <w:rPr>
            <w:noProof/>
            <w:webHidden/>
          </w:rPr>
          <w:t>2</w:t>
        </w:r>
        <w:r w:rsidR="000F61BD">
          <w:rPr>
            <w:noProof/>
            <w:webHidden/>
          </w:rPr>
          <w:fldChar w:fldCharType="end"/>
        </w:r>
      </w:hyperlink>
    </w:p>
    <w:p w14:paraId="4D35DFCB" w14:textId="77777777" w:rsidR="000F61BD" w:rsidRPr="00883E41" w:rsidRDefault="00000000">
      <w:pPr>
        <w:pStyle w:val="TOC1"/>
        <w:tabs>
          <w:tab w:val="right" w:leader="dot" w:pos="9016"/>
        </w:tabs>
        <w:rPr>
          <w:rFonts w:ascii="Calibri" w:eastAsia="DengXian" w:hAnsi="Calibri"/>
          <w:noProof/>
          <w:szCs w:val="24"/>
          <w:lang w:eastAsia="zh-CN"/>
        </w:rPr>
      </w:pPr>
      <w:hyperlink w:anchor="_Toc54713737" w:history="1">
        <w:r w:rsidR="000F61BD" w:rsidRPr="00C6021D">
          <w:rPr>
            <w:rStyle w:val="Hyperlink"/>
            <w:noProof/>
          </w:rPr>
          <w:t>Functional Specification</w:t>
        </w:r>
        <w:r w:rsidR="000F61BD">
          <w:rPr>
            <w:noProof/>
            <w:webHidden/>
          </w:rPr>
          <w:tab/>
        </w:r>
        <w:r w:rsidR="000F61BD">
          <w:rPr>
            <w:noProof/>
            <w:webHidden/>
          </w:rPr>
          <w:fldChar w:fldCharType="begin"/>
        </w:r>
        <w:r w:rsidR="000F61BD">
          <w:rPr>
            <w:noProof/>
            <w:webHidden/>
          </w:rPr>
          <w:instrText xml:space="preserve"> PAGEREF _Toc54713737 \h </w:instrText>
        </w:r>
        <w:r w:rsidR="000F61BD">
          <w:rPr>
            <w:noProof/>
            <w:webHidden/>
          </w:rPr>
        </w:r>
        <w:r w:rsidR="000F61BD">
          <w:rPr>
            <w:noProof/>
            <w:webHidden/>
          </w:rPr>
          <w:fldChar w:fldCharType="separate"/>
        </w:r>
        <w:r w:rsidR="00074A15">
          <w:rPr>
            <w:noProof/>
            <w:webHidden/>
          </w:rPr>
          <w:t>2</w:t>
        </w:r>
        <w:r w:rsidR="000F61BD">
          <w:rPr>
            <w:noProof/>
            <w:webHidden/>
          </w:rPr>
          <w:fldChar w:fldCharType="end"/>
        </w:r>
      </w:hyperlink>
    </w:p>
    <w:p w14:paraId="26D75194" w14:textId="77777777" w:rsidR="000F61BD" w:rsidRPr="00883E41" w:rsidRDefault="00000000">
      <w:pPr>
        <w:pStyle w:val="TOC1"/>
        <w:tabs>
          <w:tab w:val="right" w:leader="dot" w:pos="9016"/>
        </w:tabs>
        <w:rPr>
          <w:rFonts w:ascii="Calibri" w:eastAsia="DengXian" w:hAnsi="Calibri"/>
          <w:noProof/>
          <w:szCs w:val="24"/>
          <w:lang w:eastAsia="zh-CN"/>
        </w:rPr>
      </w:pPr>
      <w:hyperlink w:anchor="_Toc54713738" w:history="1">
        <w:r w:rsidR="000F61BD" w:rsidRPr="00C6021D">
          <w:rPr>
            <w:rStyle w:val="Hyperlink"/>
            <w:noProof/>
          </w:rPr>
          <w:t>References</w:t>
        </w:r>
        <w:r w:rsidR="000F61BD">
          <w:rPr>
            <w:noProof/>
            <w:webHidden/>
          </w:rPr>
          <w:tab/>
        </w:r>
        <w:r w:rsidR="000F61BD">
          <w:rPr>
            <w:noProof/>
            <w:webHidden/>
          </w:rPr>
          <w:fldChar w:fldCharType="begin"/>
        </w:r>
        <w:r w:rsidR="000F61BD">
          <w:rPr>
            <w:noProof/>
            <w:webHidden/>
          </w:rPr>
          <w:instrText xml:space="preserve"> PAGEREF _Toc54713738 \h </w:instrText>
        </w:r>
        <w:r w:rsidR="000F61BD">
          <w:rPr>
            <w:noProof/>
            <w:webHidden/>
          </w:rPr>
        </w:r>
        <w:r w:rsidR="000F61BD">
          <w:rPr>
            <w:noProof/>
            <w:webHidden/>
          </w:rPr>
          <w:fldChar w:fldCharType="separate"/>
        </w:r>
        <w:r w:rsidR="00074A15">
          <w:rPr>
            <w:noProof/>
            <w:webHidden/>
          </w:rPr>
          <w:t>2</w:t>
        </w:r>
        <w:r w:rsidR="000F61BD">
          <w:rPr>
            <w:noProof/>
            <w:webHidden/>
          </w:rPr>
          <w:fldChar w:fldCharType="end"/>
        </w:r>
      </w:hyperlink>
    </w:p>
    <w:p w14:paraId="2D6164A5" w14:textId="77777777" w:rsidR="00916337" w:rsidRPr="00F474B1" w:rsidRDefault="00916337" w:rsidP="00916337">
      <w:pPr>
        <w:rPr>
          <w:szCs w:val="24"/>
        </w:rPr>
      </w:pPr>
      <w:r w:rsidRPr="00F474B1">
        <w:rPr>
          <w:b/>
          <w:bCs/>
          <w:noProof/>
          <w:szCs w:val="24"/>
        </w:rPr>
        <w:fldChar w:fldCharType="end"/>
      </w:r>
    </w:p>
    <w:p w14:paraId="0C5EEB88" w14:textId="77777777" w:rsidR="003C1C99" w:rsidRDefault="00916337" w:rsidP="00B16F88">
      <w:pPr>
        <w:pStyle w:val="Heading1"/>
      </w:pPr>
      <w:r w:rsidRPr="00F474B1">
        <w:br w:type="page"/>
      </w:r>
      <w:bookmarkStart w:id="0" w:name="_Toc54713736"/>
      <w:r w:rsidR="003C1C99">
        <w:lastRenderedPageBreak/>
        <w:t>Acknowledgements</w:t>
      </w:r>
      <w:bookmarkEnd w:id="0"/>
    </w:p>
    <w:p w14:paraId="307E6EDD" w14:textId="77777777" w:rsidR="003C1C99" w:rsidRDefault="00674D1A" w:rsidP="003C1C99">
      <w:r>
        <w:t>We</w:t>
      </w:r>
      <w:r w:rsidR="003C1C99">
        <w:t xml:space="preserve"> would like to thank the following people who assisted in completing this project including;</w:t>
      </w:r>
    </w:p>
    <w:p w14:paraId="7D6FDF6F" w14:textId="77777777" w:rsidR="003C1C99" w:rsidRDefault="003C1C99" w:rsidP="003C1C99">
      <w:r>
        <w:t>John Doe of ACME who kindly agreed to …</w:t>
      </w:r>
    </w:p>
    <w:p w14:paraId="47DBACA5" w14:textId="77777777" w:rsidR="003C1C99" w:rsidRDefault="003C1C99" w:rsidP="003C1C99">
      <w:r>
        <w:t xml:space="preserve">I would also like to thank </w:t>
      </w:r>
      <w:r w:rsidR="00765F52">
        <w:t>####</w:t>
      </w:r>
      <w:r>
        <w:t xml:space="preserve"> Solutions for use of …. </w:t>
      </w:r>
    </w:p>
    <w:p w14:paraId="517B1194" w14:textId="77777777" w:rsidR="0076652C" w:rsidRDefault="0076652C" w:rsidP="003C1C99"/>
    <w:p w14:paraId="795E3A39" w14:textId="77777777" w:rsidR="0076652C" w:rsidRDefault="0076652C" w:rsidP="0076652C">
      <w:pPr>
        <w:pStyle w:val="Heading1"/>
      </w:pPr>
      <w:r>
        <w:t xml:space="preserve">Introduction </w:t>
      </w:r>
    </w:p>
    <w:p w14:paraId="3D9E71EA" w14:textId="7DC37F68" w:rsidR="00A00642" w:rsidRDefault="00A00642" w:rsidP="0076652C">
      <w:r>
        <w:t>The objective of this project was to put together a comprehensive comparison of guided and non-guided based pathfinding algorithms to the incremental dynamic pathfinding algorithm known as Dstar Lite under a game’s development context. So one can decide based of the information shown in this document whether to or not implement Dstar lite into their project or perhaps to implement another algorithm such as life long planning A star or, A star itself.</w:t>
      </w:r>
    </w:p>
    <w:p w14:paraId="42E84F73" w14:textId="77777777" w:rsidR="0076652C" w:rsidRDefault="0076652C" w:rsidP="0076652C"/>
    <w:p w14:paraId="653CB9B4" w14:textId="78C2A64E" w:rsidR="0076652C" w:rsidRDefault="0076652C" w:rsidP="0076652C">
      <w:r>
        <w:t>Description of D</w:t>
      </w:r>
      <w:r w:rsidR="00A00642">
        <w:t xml:space="preserve"> </w:t>
      </w:r>
      <w:r>
        <w:t xml:space="preserve">star </w:t>
      </w:r>
      <w:r w:rsidR="00A00642">
        <w:t xml:space="preserve">Lite </w:t>
      </w:r>
    </w:p>
    <w:p w14:paraId="7F003E55" w14:textId="6C65053C" w:rsidR="00BF6347" w:rsidRDefault="004611F6" w:rsidP="003C1C99">
      <w:r>
        <w:t>Dstar Lite works as a dynamic A star where it can make changes to the path along the graph without having to rerun the process of calculating the path. Where Astar has to calculate the heuristic (cost of the node form the destination + the cost of the node from the beginning node) for each node upon running the algorithm to find the shortest path D star does not. It works by only investigating nodes which have been affected by a  non-traversable which has been placed on the path. This in turn makes rerunning the algorithm potentially cheaper than having to recalculate the entire path</w:t>
      </w:r>
      <w:r w:rsidR="008553AF">
        <w:t>.</w:t>
      </w:r>
    </w:p>
    <w:p w14:paraId="47643F42" w14:textId="6FC5CE42" w:rsidR="00BF6347" w:rsidRDefault="00BF6347" w:rsidP="00BF6347">
      <w:r>
        <w:t>Description of A</w:t>
      </w:r>
      <w:r w:rsidR="001C20B1">
        <w:t xml:space="preserve"> </w:t>
      </w:r>
      <w:r>
        <w:t>star</w:t>
      </w:r>
    </w:p>
    <w:p w14:paraId="6BDBB4E5" w14:textId="552E4DA1" w:rsidR="00BF6347" w:rsidRDefault="00BF6347" w:rsidP="00BF6347">
      <w:r>
        <w:t>Astar is a heuristic algorithm being that it knows the end and start point. It then tries to find the shortest path to the end point, however it will rerun itself if an obstacle gets in the way. Astar can find the shortest path through a priority queue which will compare the values of each node using both their Hcost( distance from the node) and Gcost( distance from the start node). This is how it knows to look at certain nodes first.</w:t>
      </w:r>
    </w:p>
    <w:p w14:paraId="66B7A0F0" w14:textId="77777777" w:rsidR="00BF6347" w:rsidRDefault="00BF6347" w:rsidP="00BF6347">
      <w:r>
        <w:t xml:space="preserve"> </w:t>
      </w:r>
    </w:p>
    <w:p w14:paraId="2DA5F8D2" w14:textId="77777777" w:rsidR="00BF6347" w:rsidRDefault="00BF6347" w:rsidP="003C1C99"/>
    <w:p w14:paraId="53475DC4" w14:textId="77777777" w:rsidR="0076652C" w:rsidRDefault="0076652C" w:rsidP="003C1C99"/>
    <w:p w14:paraId="73E4FAFF" w14:textId="77777777" w:rsidR="0076652C" w:rsidRDefault="0076652C" w:rsidP="003C1C99"/>
    <w:p w14:paraId="327DFDD3" w14:textId="77777777" w:rsidR="009F6DC1" w:rsidRDefault="007A029F" w:rsidP="009F6DC1">
      <w:pPr>
        <w:pStyle w:val="Heading1"/>
      </w:pPr>
      <w:bookmarkStart w:id="1" w:name="_Toc54713737"/>
      <w:r>
        <w:t>Functional Specification</w:t>
      </w:r>
      <w:bookmarkEnd w:id="1"/>
      <w:r>
        <w:t xml:space="preserve"> </w:t>
      </w:r>
    </w:p>
    <w:p w14:paraId="267F64CA" w14:textId="0D448A18" w:rsidR="0076652C" w:rsidRDefault="00293C5C" w:rsidP="00760E3F">
      <w:r>
        <w:t xml:space="preserve">The software will in essence function as a visual pathfinding application. So the user will run the application and see a basic grid they can then adjust the size of the grid </w:t>
      </w:r>
      <w:r w:rsidR="009E68C3">
        <w:t>to three specified sizes “Small” being a 10x10 grid , “Medium” being a 50x50 grid</w:t>
      </w:r>
      <w:r w:rsidR="003614FF">
        <w:t xml:space="preserve"> and “Large” being a 100x100 size grid.</w:t>
      </w:r>
      <w:r>
        <w:t xml:space="preserve"> </w:t>
      </w:r>
      <w:r w:rsidR="003614FF">
        <w:t xml:space="preserve">They can then choose from a variety of pathfinding algorithms them being Astar, Dstar Lite, Djkstras algorithm, life long planning Astar , jump point search and the </w:t>
      </w:r>
      <w:r w:rsidR="003614FF">
        <w:lastRenderedPageBreak/>
        <w:t>only no heuristic pathfinding algorithm depth first search</w:t>
      </w:r>
      <w:r w:rsidR="009E263E">
        <w:t xml:space="preserve">. </w:t>
      </w:r>
      <w:r>
        <w:t>Th</w:t>
      </w:r>
      <w:r w:rsidR="009E263E">
        <w:t>e user</w:t>
      </w:r>
      <w:r>
        <w:t xml:space="preserve"> can also place down obstacles during </w:t>
      </w:r>
      <w:r w:rsidR="009E263E">
        <w:t>process of the algorithms search and before the algorithm has been ran if they perhaps are looking for a specific path,</w:t>
      </w:r>
      <w:r>
        <w:t xml:space="preserve"> onto the grid which will have the </w:t>
      </w:r>
      <w:r w:rsidR="009E263E">
        <w:t>pathfinding algorithms react to them and find a corresponding path.</w:t>
      </w:r>
    </w:p>
    <w:p w14:paraId="19726581" w14:textId="54ACD4D6" w:rsidR="00033194" w:rsidRDefault="00033194" w:rsidP="00760E3F"/>
    <w:p w14:paraId="056E00D2" w14:textId="477323AE" w:rsidR="00033194" w:rsidRDefault="00033194" w:rsidP="00760E3F">
      <w:r w:rsidRPr="00033194">
        <w:drawing>
          <wp:inline distT="0" distB="0" distL="0" distR="0" wp14:anchorId="1BC3A185" wp14:editId="667D9A88">
            <wp:extent cx="1753383" cy="1762125"/>
            <wp:effectExtent l="0" t="0" r="0" b="0"/>
            <wp:docPr id="1573993345"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93345" name="Picture 1" descr="Chart&#10;&#10;Description automatically generated"/>
                    <pic:cNvPicPr/>
                  </pic:nvPicPr>
                  <pic:blipFill>
                    <a:blip r:embed="rId12"/>
                    <a:stretch>
                      <a:fillRect/>
                    </a:stretch>
                  </pic:blipFill>
                  <pic:spPr>
                    <a:xfrm>
                      <a:off x="0" y="0"/>
                      <a:ext cx="1760557" cy="1769334"/>
                    </a:xfrm>
                    <a:prstGeom prst="rect">
                      <a:avLst/>
                    </a:prstGeom>
                  </pic:spPr>
                </pic:pic>
              </a:graphicData>
            </a:graphic>
          </wp:inline>
        </w:drawing>
      </w:r>
      <w:r>
        <w:t xml:space="preserve"> The user can select grid size and the algorithm they wish to </w:t>
      </w:r>
      <w:r w:rsidR="00311196">
        <w:t>use.</w:t>
      </w:r>
    </w:p>
    <w:p w14:paraId="004A6AC2" w14:textId="410258B8" w:rsidR="0076652C" w:rsidRDefault="00E91819" w:rsidP="00760E3F">
      <w:r w:rsidRPr="00E91819">
        <w:drawing>
          <wp:inline distT="0" distB="0" distL="0" distR="0" wp14:anchorId="25FC4C9A" wp14:editId="28A25C76">
            <wp:extent cx="1753235" cy="1352280"/>
            <wp:effectExtent l="0" t="0" r="0" b="635"/>
            <wp:docPr id="293243282" name="Picture 1" descr="A picture containing shoji,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43282" name="Picture 1" descr="A picture containing shoji, building&#10;&#10;Description automatically generated"/>
                    <pic:cNvPicPr/>
                  </pic:nvPicPr>
                  <pic:blipFill>
                    <a:blip r:embed="rId13"/>
                    <a:stretch>
                      <a:fillRect/>
                    </a:stretch>
                  </pic:blipFill>
                  <pic:spPr>
                    <a:xfrm>
                      <a:off x="0" y="0"/>
                      <a:ext cx="1773694" cy="1368060"/>
                    </a:xfrm>
                    <a:prstGeom prst="rect">
                      <a:avLst/>
                    </a:prstGeom>
                  </pic:spPr>
                </pic:pic>
              </a:graphicData>
            </a:graphic>
          </wp:inline>
        </w:drawing>
      </w:r>
      <w:r w:rsidR="0076652C">
        <w:t xml:space="preserve"> </w:t>
      </w:r>
      <w:r w:rsidR="006640B0">
        <w:t xml:space="preserve">The small grid with 100 cells and row of columns of 10 each </w:t>
      </w:r>
    </w:p>
    <w:p w14:paraId="6A5C4B9E" w14:textId="015EE8AC" w:rsidR="00E91819" w:rsidRDefault="00E91819" w:rsidP="00760E3F">
      <w:r w:rsidRPr="00E91819">
        <w:drawing>
          <wp:inline distT="0" distB="0" distL="0" distR="0" wp14:anchorId="1D3E5509" wp14:editId="0B1B993B">
            <wp:extent cx="1743075" cy="1457065"/>
            <wp:effectExtent l="0" t="0" r="0" b="0"/>
            <wp:docPr id="161620394"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20394" name="Picture 1" descr="Background pattern&#10;&#10;Description automatically generated"/>
                    <pic:cNvPicPr/>
                  </pic:nvPicPr>
                  <pic:blipFill>
                    <a:blip r:embed="rId14"/>
                    <a:stretch>
                      <a:fillRect/>
                    </a:stretch>
                  </pic:blipFill>
                  <pic:spPr>
                    <a:xfrm>
                      <a:off x="0" y="0"/>
                      <a:ext cx="1753233" cy="1465556"/>
                    </a:xfrm>
                    <a:prstGeom prst="rect">
                      <a:avLst/>
                    </a:prstGeom>
                  </pic:spPr>
                </pic:pic>
              </a:graphicData>
            </a:graphic>
          </wp:inline>
        </w:drawing>
      </w:r>
      <w:r w:rsidR="00A12C22">
        <w:t xml:space="preserve"> </w:t>
      </w:r>
      <w:r w:rsidR="00A12C22">
        <w:t xml:space="preserve">The large grid with </w:t>
      </w:r>
      <w:r w:rsidR="00B71AC4">
        <w:t>2500</w:t>
      </w:r>
      <w:r w:rsidR="00A12C22">
        <w:t xml:space="preserve"> cells</w:t>
      </w:r>
      <w:r w:rsidR="004A21FA">
        <w:t xml:space="preserve"> </w:t>
      </w:r>
      <w:r w:rsidR="007F4B7D">
        <w:t xml:space="preserve">and row of columns of </w:t>
      </w:r>
      <w:r w:rsidR="004A21FA">
        <w:t>5</w:t>
      </w:r>
      <w:r w:rsidR="007F4B7D">
        <w:t>0 each</w:t>
      </w:r>
    </w:p>
    <w:p w14:paraId="21B2C133" w14:textId="15C0CC45" w:rsidR="00B95D06" w:rsidRDefault="00B95D06" w:rsidP="00760E3F">
      <w:r w:rsidRPr="00B95D06">
        <w:drawing>
          <wp:inline distT="0" distB="0" distL="0" distR="0" wp14:anchorId="64B2150C" wp14:editId="4C4146DD">
            <wp:extent cx="1753235" cy="1457265"/>
            <wp:effectExtent l="0" t="0" r="0" b="0"/>
            <wp:docPr id="7077360"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360" name="Picture 1" descr="Background pattern&#10;&#10;Description automatically generated"/>
                    <pic:cNvPicPr/>
                  </pic:nvPicPr>
                  <pic:blipFill>
                    <a:blip r:embed="rId15"/>
                    <a:stretch>
                      <a:fillRect/>
                    </a:stretch>
                  </pic:blipFill>
                  <pic:spPr>
                    <a:xfrm>
                      <a:off x="0" y="0"/>
                      <a:ext cx="1771872" cy="1472756"/>
                    </a:xfrm>
                    <a:prstGeom prst="rect">
                      <a:avLst/>
                    </a:prstGeom>
                  </pic:spPr>
                </pic:pic>
              </a:graphicData>
            </a:graphic>
          </wp:inline>
        </w:drawing>
      </w:r>
      <w:r>
        <w:t xml:space="preserve"> The large grid with 10,000 cells </w:t>
      </w:r>
      <w:r w:rsidR="00C96864">
        <w:t>and row of columns of 1</w:t>
      </w:r>
      <w:r w:rsidR="00C1459F">
        <w:t>0</w:t>
      </w:r>
      <w:r w:rsidR="00C96864">
        <w:t>0 each</w:t>
      </w:r>
    </w:p>
    <w:p w14:paraId="41EE51FE" w14:textId="7C9787B3" w:rsidR="0076652C" w:rsidRDefault="00293C5C" w:rsidP="00760E3F">
      <w:r w:rsidRPr="00293C5C">
        <w:rPr>
          <w:noProof/>
        </w:rPr>
        <w:lastRenderedPageBreak/>
        <w:drawing>
          <wp:inline distT="0" distB="0" distL="0" distR="0" wp14:anchorId="49DFB69F" wp14:editId="266DD5CB">
            <wp:extent cx="908685" cy="1986279"/>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32536" cy="2038414"/>
                    </a:xfrm>
                    <a:prstGeom prst="rect">
                      <a:avLst/>
                    </a:prstGeom>
                  </pic:spPr>
                </pic:pic>
              </a:graphicData>
            </a:graphic>
          </wp:inline>
        </w:drawing>
      </w:r>
      <w:r w:rsidR="0076652C">
        <w:t xml:space="preserve"> </w:t>
      </w:r>
      <w:r w:rsidR="00FE1A16">
        <w:t xml:space="preserve">The </w:t>
      </w:r>
      <w:r w:rsidR="003627D1">
        <w:t>A</w:t>
      </w:r>
      <w:r w:rsidR="0076652C">
        <w:t xml:space="preserve">star </w:t>
      </w:r>
      <w:r w:rsidR="009E480D">
        <w:t xml:space="preserve">Search </w:t>
      </w:r>
      <w:r w:rsidR="0076652C">
        <w:t xml:space="preserve">algorithm being ran and displayed in the console there will be a visual representation in the </w:t>
      </w:r>
      <w:r w:rsidR="00311196">
        <w:t>application.</w:t>
      </w:r>
      <w:r w:rsidR="0076652C">
        <w:t xml:space="preserve"> </w:t>
      </w:r>
    </w:p>
    <w:p w14:paraId="2625D2BB" w14:textId="77777777" w:rsidR="00311196" w:rsidRDefault="00311196" w:rsidP="00760E3F"/>
    <w:p w14:paraId="30F1AB30" w14:textId="0F6B60D0" w:rsidR="00293C5C" w:rsidRDefault="00293C5C" w:rsidP="00760E3F">
      <w:r w:rsidRPr="00293C5C">
        <w:rPr>
          <w:noProof/>
        </w:rPr>
        <w:drawing>
          <wp:inline distT="0" distB="0" distL="0" distR="0" wp14:anchorId="25DB2130" wp14:editId="6294E79B">
            <wp:extent cx="697064" cy="1932213"/>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28709" cy="2019932"/>
                    </a:xfrm>
                    <a:prstGeom prst="rect">
                      <a:avLst/>
                    </a:prstGeom>
                  </pic:spPr>
                </pic:pic>
              </a:graphicData>
            </a:graphic>
          </wp:inline>
        </w:drawing>
      </w:r>
      <w:r w:rsidR="0076652C">
        <w:t xml:space="preserve"> </w:t>
      </w:r>
      <w:r w:rsidR="00FE1A16">
        <w:t xml:space="preserve">The </w:t>
      </w:r>
      <w:r w:rsidR="0076652C">
        <w:t>Dstar</w:t>
      </w:r>
      <w:r w:rsidR="00225CB1">
        <w:t xml:space="preserve"> Lite Search</w:t>
      </w:r>
      <w:r w:rsidR="0076652C">
        <w:t xml:space="preserve"> algorithm being ran and displayed in the console there will be a visual representation in the </w:t>
      </w:r>
      <w:r w:rsidR="00311196">
        <w:t>application.</w:t>
      </w:r>
    </w:p>
    <w:p w14:paraId="4580C0F1" w14:textId="7C7D8F03" w:rsidR="00311196" w:rsidRDefault="00311196" w:rsidP="00760E3F">
      <w:r w:rsidRPr="00311196">
        <w:drawing>
          <wp:inline distT="0" distB="0" distL="0" distR="0" wp14:anchorId="2B529368" wp14:editId="19EDBAD3">
            <wp:extent cx="914528" cy="1676634"/>
            <wp:effectExtent l="0" t="0" r="0" b="0"/>
            <wp:docPr id="213268226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682261" name="Picture 1" descr="A picture containing text&#10;&#10;Description automatically generated"/>
                    <pic:cNvPicPr/>
                  </pic:nvPicPr>
                  <pic:blipFill>
                    <a:blip r:embed="rId18"/>
                    <a:stretch>
                      <a:fillRect/>
                    </a:stretch>
                  </pic:blipFill>
                  <pic:spPr>
                    <a:xfrm>
                      <a:off x="0" y="0"/>
                      <a:ext cx="914528" cy="1676634"/>
                    </a:xfrm>
                    <a:prstGeom prst="rect">
                      <a:avLst/>
                    </a:prstGeom>
                  </pic:spPr>
                </pic:pic>
              </a:graphicData>
            </a:graphic>
          </wp:inline>
        </w:drawing>
      </w:r>
      <w:r w:rsidR="00E0617F" w:rsidRPr="00E0617F">
        <w:t xml:space="preserve"> </w:t>
      </w:r>
      <w:r w:rsidR="00FE1A16">
        <w:t>T</w:t>
      </w:r>
      <w:r w:rsidR="00E0617F">
        <w:t xml:space="preserve">he </w:t>
      </w:r>
      <w:r w:rsidR="00FE1A16">
        <w:t>J</w:t>
      </w:r>
      <w:r w:rsidR="0027087C">
        <w:t xml:space="preserve">ump </w:t>
      </w:r>
      <w:r w:rsidR="00FE1A16">
        <w:t>P</w:t>
      </w:r>
      <w:r w:rsidR="0027087C">
        <w:t xml:space="preserve">oint </w:t>
      </w:r>
      <w:r w:rsidR="00FE1A16">
        <w:t>S</w:t>
      </w:r>
      <w:r w:rsidR="0027087C">
        <w:t xml:space="preserve">earch </w:t>
      </w:r>
      <w:r w:rsidR="00E0617F">
        <w:t>algorithm being ran and displayed in the console there will be a visual representation in the application.</w:t>
      </w:r>
    </w:p>
    <w:p w14:paraId="02B07902" w14:textId="74567421" w:rsidR="00355CFA" w:rsidRDefault="00355CFA" w:rsidP="00760E3F">
      <w:r w:rsidRPr="00355CFA">
        <w:drawing>
          <wp:inline distT="0" distB="0" distL="0" distR="0" wp14:anchorId="4AC857A8" wp14:editId="02D7AD43">
            <wp:extent cx="571580" cy="1457528"/>
            <wp:effectExtent l="0" t="0" r="0" b="0"/>
            <wp:docPr id="142299374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993749" name="Picture 1" descr="Text&#10;&#10;Description automatically generated"/>
                    <pic:cNvPicPr/>
                  </pic:nvPicPr>
                  <pic:blipFill>
                    <a:blip r:embed="rId19"/>
                    <a:stretch>
                      <a:fillRect/>
                    </a:stretch>
                  </pic:blipFill>
                  <pic:spPr>
                    <a:xfrm>
                      <a:off x="0" y="0"/>
                      <a:ext cx="571580" cy="1457528"/>
                    </a:xfrm>
                    <a:prstGeom prst="rect">
                      <a:avLst/>
                    </a:prstGeom>
                  </pic:spPr>
                </pic:pic>
              </a:graphicData>
            </a:graphic>
          </wp:inline>
        </w:drawing>
      </w:r>
      <w:r w:rsidR="0047496C" w:rsidRPr="0047496C">
        <w:t xml:space="preserve"> </w:t>
      </w:r>
      <w:r w:rsidR="00FE1A16">
        <w:t xml:space="preserve">The </w:t>
      </w:r>
      <w:r w:rsidR="00FE1A16">
        <w:t>L</w:t>
      </w:r>
      <w:r w:rsidR="007A2B63">
        <w:t>ifelong</w:t>
      </w:r>
      <w:r w:rsidR="0066534F">
        <w:t xml:space="preserve"> </w:t>
      </w:r>
      <w:r w:rsidR="00FE1A16">
        <w:t>P</w:t>
      </w:r>
      <w:r w:rsidR="0066534F">
        <w:t>lanning Astar (LPA*)</w:t>
      </w:r>
      <w:r w:rsidR="0047496C">
        <w:t xml:space="preserve"> algorithm being ran and displayed in the console there will be a visual representation in the application.</w:t>
      </w:r>
    </w:p>
    <w:p w14:paraId="054BB22F" w14:textId="22779A13" w:rsidR="005A5774" w:rsidRDefault="005A5774" w:rsidP="00760E3F">
      <w:r w:rsidRPr="005A5774">
        <w:lastRenderedPageBreak/>
        <w:drawing>
          <wp:inline distT="0" distB="0" distL="0" distR="0" wp14:anchorId="46E5F7AA" wp14:editId="7F5B144A">
            <wp:extent cx="1524213" cy="1257475"/>
            <wp:effectExtent l="0" t="0" r="0" b="0"/>
            <wp:docPr id="1378795397" name="Picture 1"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95397" name="Picture 1" descr="Text, chat or text message&#10;&#10;Description automatically generated"/>
                    <pic:cNvPicPr/>
                  </pic:nvPicPr>
                  <pic:blipFill>
                    <a:blip r:embed="rId20"/>
                    <a:stretch>
                      <a:fillRect/>
                    </a:stretch>
                  </pic:blipFill>
                  <pic:spPr>
                    <a:xfrm>
                      <a:off x="0" y="0"/>
                      <a:ext cx="1524213" cy="1257475"/>
                    </a:xfrm>
                    <a:prstGeom prst="rect">
                      <a:avLst/>
                    </a:prstGeom>
                  </pic:spPr>
                </pic:pic>
              </a:graphicData>
            </a:graphic>
          </wp:inline>
        </w:drawing>
      </w:r>
      <w:r w:rsidR="00175F3C" w:rsidRPr="00175F3C">
        <w:t xml:space="preserve"> </w:t>
      </w:r>
      <w:r w:rsidR="00FE1A16">
        <w:t xml:space="preserve">The </w:t>
      </w:r>
      <w:r w:rsidR="00BB32B3">
        <w:t>Depth First Sea</w:t>
      </w:r>
      <w:r w:rsidR="00A952A8">
        <w:t>r</w:t>
      </w:r>
      <w:r w:rsidR="00BB32B3">
        <w:t>ch</w:t>
      </w:r>
      <w:r w:rsidR="00175F3C">
        <w:t xml:space="preserve"> algorithm being ran and displayed in the console there will be a visual representation in the application.</w:t>
      </w:r>
    </w:p>
    <w:p w14:paraId="23CD5302" w14:textId="4F14B996" w:rsidR="0029274C" w:rsidRDefault="0029274C" w:rsidP="00760E3F">
      <w:r w:rsidRPr="0029274C">
        <w:drawing>
          <wp:inline distT="0" distB="0" distL="0" distR="0" wp14:anchorId="556D1455" wp14:editId="54B1D579">
            <wp:extent cx="962159" cy="2238687"/>
            <wp:effectExtent l="0" t="0" r="9525" b="9525"/>
            <wp:docPr id="15353594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35947" name="Picture 1" descr="Text&#10;&#10;Description automatically generated"/>
                    <pic:cNvPicPr/>
                  </pic:nvPicPr>
                  <pic:blipFill>
                    <a:blip r:embed="rId21"/>
                    <a:stretch>
                      <a:fillRect/>
                    </a:stretch>
                  </pic:blipFill>
                  <pic:spPr>
                    <a:xfrm>
                      <a:off x="0" y="0"/>
                      <a:ext cx="962159" cy="2238687"/>
                    </a:xfrm>
                    <a:prstGeom prst="rect">
                      <a:avLst/>
                    </a:prstGeom>
                  </pic:spPr>
                </pic:pic>
              </a:graphicData>
            </a:graphic>
          </wp:inline>
        </w:drawing>
      </w:r>
      <w:r w:rsidR="00A952A8">
        <w:t xml:space="preserve"> </w:t>
      </w:r>
      <w:r w:rsidR="00FE1A16">
        <w:t xml:space="preserve">The </w:t>
      </w:r>
      <w:r w:rsidR="004A074B">
        <w:t xml:space="preserve">Djkstras Search </w:t>
      </w:r>
      <w:r w:rsidR="00A952A8">
        <w:t>algorithm being ran and displayed in the console there will be a visual representation in the application.</w:t>
      </w:r>
    </w:p>
    <w:p w14:paraId="2C8DA480" w14:textId="0B0CA69D" w:rsidR="00905F2D" w:rsidRDefault="00905F2D" w:rsidP="00905F2D">
      <w:r w:rsidRPr="00C74614">
        <w:rPr>
          <w:noProof/>
        </w:rPr>
        <w:drawing>
          <wp:inline distT="0" distB="0" distL="0" distR="0" wp14:anchorId="50EC85A3" wp14:editId="4BB5F556">
            <wp:extent cx="1965924" cy="4281536"/>
            <wp:effectExtent l="0" t="0" r="0" b="5080"/>
            <wp:docPr id="7" name="Picture 7"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screen&#10;&#10;Description automatically generated with medium confidence"/>
                    <pic:cNvPicPr/>
                  </pic:nvPicPr>
                  <pic:blipFill>
                    <a:blip r:embed="rId22"/>
                    <a:stretch>
                      <a:fillRect/>
                    </a:stretch>
                  </pic:blipFill>
                  <pic:spPr>
                    <a:xfrm>
                      <a:off x="0" y="0"/>
                      <a:ext cx="1982183" cy="4316946"/>
                    </a:xfrm>
                    <a:prstGeom prst="rect">
                      <a:avLst/>
                    </a:prstGeom>
                  </pic:spPr>
                </pic:pic>
              </a:graphicData>
            </a:graphic>
          </wp:inline>
        </w:drawing>
      </w:r>
      <w:r>
        <w:t xml:space="preserve"> My Astar function </w:t>
      </w:r>
      <w:r w:rsidR="00935F06">
        <w:t>compute shortest path function</w:t>
      </w:r>
    </w:p>
    <w:p w14:paraId="7F608CB4" w14:textId="0A534A28" w:rsidR="00CD4F4E" w:rsidRDefault="00CD4F4E" w:rsidP="00905F2D"/>
    <w:p w14:paraId="32F643A3" w14:textId="0591BB41" w:rsidR="00905F2D" w:rsidRDefault="00B829D0" w:rsidP="00760E3F">
      <w:r w:rsidRPr="00CD4F4E">
        <w:drawing>
          <wp:inline distT="0" distB="0" distL="0" distR="0" wp14:anchorId="2B477C42" wp14:editId="043D19BD">
            <wp:extent cx="2466975" cy="4040182"/>
            <wp:effectExtent l="0" t="0" r="0" b="0"/>
            <wp:docPr id="182989063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90634" name="Picture 1" descr="Text&#10;&#10;Description automatically generated"/>
                    <pic:cNvPicPr/>
                  </pic:nvPicPr>
                  <pic:blipFill>
                    <a:blip r:embed="rId23"/>
                    <a:stretch>
                      <a:fillRect/>
                    </a:stretch>
                  </pic:blipFill>
                  <pic:spPr>
                    <a:xfrm>
                      <a:off x="0" y="0"/>
                      <a:ext cx="2482103" cy="4064958"/>
                    </a:xfrm>
                    <a:prstGeom prst="rect">
                      <a:avLst/>
                    </a:prstGeom>
                  </pic:spPr>
                </pic:pic>
              </a:graphicData>
            </a:graphic>
          </wp:inline>
        </w:drawing>
      </w:r>
      <w:r>
        <w:t xml:space="preserve"> The Main Dstar lite function which controls the wall handling and progression of the robot po</w:t>
      </w:r>
      <w:r w:rsidR="00EB3AEF">
        <w:t xml:space="preserve">sition on the path </w:t>
      </w:r>
    </w:p>
    <w:p w14:paraId="42C97093" w14:textId="34373109" w:rsidR="00BF00F2" w:rsidRDefault="00BF00F2" w:rsidP="00760E3F">
      <w:r w:rsidRPr="00BF00F2">
        <w:drawing>
          <wp:inline distT="0" distB="0" distL="0" distR="0" wp14:anchorId="73E47817" wp14:editId="5372FCFF">
            <wp:extent cx="2559265" cy="2876550"/>
            <wp:effectExtent l="0" t="0" r="0" b="0"/>
            <wp:docPr id="81565443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54437" name="Picture 1" descr="Text&#10;&#10;Description automatically generated"/>
                    <pic:cNvPicPr/>
                  </pic:nvPicPr>
                  <pic:blipFill>
                    <a:blip r:embed="rId24"/>
                    <a:stretch>
                      <a:fillRect/>
                    </a:stretch>
                  </pic:blipFill>
                  <pic:spPr>
                    <a:xfrm>
                      <a:off x="0" y="0"/>
                      <a:ext cx="2563387" cy="2881183"/>
                    </a:xfrm>
                    <a:prstGeom prst="rect">
                      <a:avLst/>
                    </a:prstGeom>
                  </pic:spPr>
                </pic:pic>
              </a:graphicData>
            </a:graphic>
          </wp:inline>
        </w:drawing>
      </w:r>
      <w:r w:rsidR="00201ECC">
        <w:t xml:space="preserve"> The compute shortest path function which controls the handling of the different types of </w:t>
      </w:r>
      <w:r w:rsidR="00477A64">
        <w:t>inconsistent</w:t>
      </w:r>
      <w:r w:rsidR="00201ECC">
        <w:t xml:space="preserve"> nodes being </w:t>
      </w:r>
      <w:r w:rsidR="00477A64">
        <w:t>over consistent</w:t>
      </w:r>
      <w:r w:rsidR="00201ECC">
        <w:t xml:space="preserve"> and </w:t>
      </w:r>
      <w:r w:rsidR="00477A64">
        <w:t>under consistent.</w:t>
      </w:r>
    </w:p>
    <w:p w14:paraId="4461049B" w14:textId="50E7026D" w:rsidR="00F36C18" w:rsidRDefault="00F36C18" w:rsidP="00760E3F">
      <w:r w:rsidRPr="00F36C18">
        <w:lastRenderedPageBreak/>
        <w:drawing>
          <wp:inline distT="0" distB="0" distL="0" distR="0" wp14:anchorId="402FC6B1" wp14:editId="0B344B4F">
            <wp:extent cx="2615203" cy="1438275"/>
            <wp:effectExtent l="0" t="0" r="0" b="0"/>
            <wp:docPr id="113239773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397732" name="Picture 1" descr="Text&#10;&#10;Description automatically generated"/>
                    <pic:cNvPicPr/>
                  </pic:nvPicPr>
                  <pic:blipFill>
                    <a:blip r:embed="rId25"/>
                    <a:stretch>
                      <a:fillRect/>
                    </a:stretch>
                  </pic:blipFill>
                  <pic:spPr>
                    <a:xfrm>
                      <a:off x="0" y="0"/>
                      <a:ext cx="2626607" cy="1444547"/>
                    </a:xfrm>
                    <a:prstGeom prst="rect">
                      <a:avLst/>
                    </a:prstGeom>
                  </pic:spPr>
                </pic:pic>
              </a:graphicData>
            </a:graphic>
          </wp:inline>
        </w:drawing>
      </w:r>
      <w:r w:rsidR="007075D9">
        <w:t xml:space="preserve"> </w:t>
      </w:r>
      <w:r w:rsidR="00B02075">
        <w:t xml:space="preserve"> The </w:t>
      </w:r>
      <w:r w:rsidR="009F10DD">
        <w:t>initialise</w:t>
      </w:r>
      <w:r w:rsidR="007075D9">
        <w:t xml:space="preserve"> Dstar function </w:t>
      </w:r>
      <w:r w:rsidR="009F10DD">
        <w:t>initialises</w:t>
      </w:r>
      <w:r w:rsidR="007075D9">
        <w:t xml:space="preserve"> all of the nodes in the grid to suit for the algorithm to work and pushes the goal node into the priority queue with the correct RHS cost and Gcost</w:t>
      </w:r>
    </w:p>
    <w:p w14:paraId="424125C8" w14:textId="6B657B87" w:rsidR="00600A24" w:rsidRDefault="007E29DC" w:rsidP="00760E3F">
      <w:r w:rsidRPr="007E29DC">
        <w:drawing>
          <wp:inline distT="0" distB="0" distL="0" distR="0" wp14:anchorId="7196795D" wp14:editId="6F67CC42">
            <wp:extent cx="2581438" cy="2286000"/>
            <wp:effectExtent l="0" t="0" r="9525" b="0"/>
            <wp:docPr id="117719083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190834" name="Picture 1" descr="Text&#10;&#10;Description automatically generated"/>
                    <pic:cNvPicPr/>
                  </pic:nvPicPr>
                  <pic:blipFill>
                    <a:blip r:embed="rId26"/>
                    <a:stretch>
                      <a:fillRect/>
                    </a:stretch>
                  </pic:blipFill>
                  <pic:spPr>
                    <a:xfrm>
                      <a:off x="0" y="0"/>
                      <a:ext cx="2587311" cy="2291201"/>
                    </a:xfrm>
                    <a:prstGeom prst="rect">
                      <a:avLst/>
                    </a:prstGeom>
                  </pic:spPr>
                </pic:pic>
              </a:graphicData>
            </a:graphic>
          </wp:inline>
        </w:drawing>
      </w:r>
      <w:r>
        <w:t xml:space="preserve"> The Dstar Lite </w:t>
      </w:r>
      <w:r w:rsidR="00CD4F4E">
        <w:t>Update</w:t>
      </w:r>
      <w:r>
        <w:t xml:space="preserve"> Vertex function</w:t>
      </w:r>
      <w:r w:rsidR="00D86040">
        <w:t xml:space="preserve"> which updates the key costs of nodes and potentially pushes them into the queue for further investigation </w:t>
      </w:r>
    </w:p>
    <w:p w14:paraId="2F40DCC2" w14:textId="1D59E84A" w:rsidR="008E2757" w:rsidRDefault="008E2757" w:rsidP="00760E3F">
      <w:r w:rsidRPr="008E2757">
        <w:drawing>
          <wp:inline distT="0" distB="0" distL="0" distR="0" wp14:anchorId="15673A6B" wp14:editId="15205B33">
            <wp:extent cx="3237865" cy="933450"/>
            <wp:effectExtent l="0" t="0" r="635" b="0"/>
            <wp:docPr id="17879562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95629" name="Picture 1" descr="Text&#10;&#10;Description automatically generated"/>
                    <pic:cNvPicPr/>
                  </pic:nvPicPr>
                  <pic:blipFill>
                    <a:blip r:embed="rId27"/>
                    <a:stretch>
                      <a:fillRect/>
                    </a:stretch>
                  </pic:blipFill>
                  <pic:spPr>
                    <a:xfrm>
                      <a:off x="0" y="0"/>
                      <a:ext cx="3237865" cy="933450"/>
                    </a:xfrm>
                    <a:prstGeom prst="rect">
                      <a:avLst/>
                    </a:prstGeom>
                  </pic:spPr>
                </pic:pic>
              </a:graphicData>
            </a:graphic>
          </wp:inline>
        </w:drawing>
      </w:r>
      <w:r w:rsidR="002D66F9">
        <w:t xml:space="preserve"> The calculation of the D star key</w:t>
      </w:r>
    </w:p>
    <w:p w14:paraId="084BC8C3" w14:textId="77777777" w:rsidR="0051399F" w:rsidRDefault="0051399F" w:rsidP="00760E3F"/>
    <w:p w14:paraId="7637E985" w14:textId="41928F25" w:rsidR="00293C5C" w:rsidRDefault="00C92973" w:rsidP="00760E3F">
      <w:r w:rsidRPr="00C92973">
        <w:drawing>
          <wp:inline distT="0" distB="0" distL="0" distR="0" wp14:anchorId="409695D2" wp14:editId="46258388">
            <wp:extent cx="1158508" cy="1362075"/>
            <wp:effectExtent l="0" t="0" r="3810" b="0"/>
            <wp:docPr id="1191133669" name="Picture 1" descr="A picture containing shoji, building,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33669" name="Picture 1" descr="A picture containing shoji, building, silhouette&#10;&#10;Description automatically generated"/>
                    <pic:cNvPicPr/>
                  </pic:nvPicPr>
                  <pic:blipFill>
                    <a:blip r:embed="rId28"/>
                    <a:stretch>
                      <a:fillRect/>
                    </a:stretch>
                  </pic:blipFill>
                  <pic:spPr>
                    <a:xfrm>
                      <a:off x="0" y="0"/>
                      <a:ext cx="1170736" cy="1376451"/>
                    </a:xfrm>
                    <a:prstGeom prst="rect">
                      <a:avLst/>
                    </a:prstGeom>
                  </pic:spPr>
                </pic:pic>
              </a:graphicData>
            </a:graphic>
          </wp:inline>
        </w:drawing>
      </w:r>
      <w:r w:rsidR="00293C5C">
        <w:t xml:space="preserve"> an example of basic walls. </w:t>
      </w:r>
      <w:r w:rsidR="00D25042">
        <w:t>Red Nodes are the walls placed on the grid. The grid size in question is the small grid of size 100 nodes.</w:t>
      </w:r>
    </w:p>
    <w:p w14:paraId="5A068E6C" w14:textId="77777777" w:rsidR="00AC4E66" w:rsidRDefault="00AC4E66" w:rsidP="00760E3F"/>
    <w:p w14:paraId="4892AFDB" w14:textId="77777777" w:rsidR="00126A15" w:rsidRDefault="00126A15" w:rsidP="00760E3F"/>
    <w:p w14:paraId="3E71509B" w14:textId="77777777" w:rsidR="00293C5C" w:rsidRDefault="00293C5C" w:rsidP="00760E3F">
      <w:r w:rsidRPr="00293C5C">
        <w:rPr>
          <w:noProof/>
        </w:rPr>
        <w:lastRenderedPageBreak/>
        <w:drawing>
          <wp:inline distT="0" distB="0" distL="0" distR="0" wp14:anchorId="198541D6" wp14:editId="283B6119">
            <wp:extent cx="976737" cy="188322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91857" cy="1912382"/>
                    </a:xfrm>
                    <a:prstGeom prst="rect">
                      <a:avLst/>
                    </a:prstGeom>
                  </pic:spPr>
                </pic:pic>
              </a:graphicData>
            </a:graphic>
          </wp:inline>
        </w:drawing>
      </w:r>
      <w:r>
        <w:t xml:space="preserve"> path returned using Astar </w:t>
      </w:r>
    </w:p>
    <w:p w14:paraId="30C05C64" w14:textId="77777777" w:rsidR="009F6DC1" w:rsidRDefault="009F6DC1" w:rsidP="009F6DC1">
      <w:r>
        <w:t xml:space="preserve">Design and </w:t>
      </w:r>
      <w:r w:rsidR="00936412">
        <w:t>describe</w:t>
      </w:r>
      <w:r>
        <w:t xml:space="preserve"> ho</w:t>
      </w:r>
      <w:r w:rsidR="00936412">
        <w:t xml:space="preserve">w the application will be used: </w:t>
      </w:r>
      <w:r>
        <w:t>e.g. Navigatio</w:t>
      </w:r>
      <w:r w:rsidR="00936412">
        <w:t>n sequence in Web based project.</w:t>
      </w:r>
    </w:p>
    <w:p w14:paraId="5EA544DD" w14:textId="77777777" w:rsidR="00160639" w:rsidRDefault="00160639" w:rsidP="009F6DC1">
      <w:r>
        <w:t>The user will be met with a grid will ask which algorithm they want to use. They can then place obstacles as they wish and as such run the pathfinder. They will then get a string pop up on the screen which will suggest the better algorithm for the scenario either Astar or Dstar</w:t>
      </w:r>
      <w:r w:rsidR="00131012">
        <w:t>.</w:t>
      </w:r>
    </w:p>
    <w:p w14:paraId="054FB8A4" w14:textId="77777777" w:rsidR="009F6DC1" w:rsidRDefault="009F6DC1" w:rsidP="009F6DC1">
      <w:r>
        <w:t>User interfaces should be specified loosely here (possibly screen shots of prototype user interfaces - you will not be held to using these UIs they are just to assist in explanation</w:t>
      </w:r>
      <w:r w:rsidR="00936412">
        <w:t xml:space="preserve"> of your project functionality).</w:t>
      </w:r>
    </w:p>
    <w:p w14:paraId="5E6B23B3" w14:textId="77777777" w:rsidR="009F6DC1" w:rsidRDefault="009F6DC1" w:rsidP="009F6DC1">
      <w:r>
        <w:t>Include any element that you would feel conveys how you perceive your project will function.</w:t>
      </w:r>
    </w:p>
    <w:p w14:paraId="4F4565BD" w14:textId="77777777" w:rsidR="00126A15" w:rsidRDefault="00126A15" w:rsidP="009F6DC1"/>
    <w:p w14:paraId="345CEA17" w14:textId="77777777" w:rsidR="00126A15" w:rsidRDefault="00126A15" w:rsidP="009F6DC1"/>
    <w:p w14:paraId="6B8D3371" w14:textId="77777777" w:rsidR="00126A15" w:rsidRDefault="00126A15" w:rsidP="009F6DC1"/>
    <w:p w14:paraId="22FB7402" w14:textId="77777777" w:rsidR="00126A15" w:rsidRDefault="00126A15" w:rsidP="009F6DC1"/>
    <w:p w14:paraId="239E313E" w14:textId="77777777" w:rsidR="00126A15" w:rsidRDefault="00126A15" w:rsidP="009F6DC1"/>
    <w:p w14:paraId="06D3DA10" w14:textId="77777777" w:rsidR="00126A15" w:rsidRDefault="00126A15" w:rsidP="009F6DC1"/>
    <w:p w14:paraId="086156AE" w14:textId="77777777" w:rsidR="00126A15" w:rsidRDefault="00126A15" w:rsidP="009F6DC1"/>
    <w:p w14:paraId="194713E6" w14:textId="77777777" w:rsidR="00126A15" w:rsidRDefault="00126A15" w:rsidP="009F6DC1"/>
    <w:p w14:paraId="56D32B5B" w14:textId="77777777" w:rsidR="00126A15" w:rsidRDefault="00126A15" w:rsidP="009F6DC1"/>
    <w:p w14:paraId="7E3322DD" w14:textId="77777777" w:rsidR="00126A15" w:rsidRDefault="00126A15" w:rsidP="009F6DC1"/>
    <w:p w14:paraId="0ACD6C34" w14:textId="77777777" w:rsidR="00126A15" w:rsidRDefault="00126A15" w:rsidP="009F6DC1"/>
    <w:p w14:paraId="05BCBA5F" w14:textId="77777777" w:rsidR="00126A15" w:rsidRDefault="00126A15" w:rsidP="009F6DC1"/>
    <w:p w14:paraId="344679D2" w14:textId="77777777" w:rsidR="00126A15" w:rsidRPr="00674D1A" w:rsidRDefault="00126A15" w:rsidP="009F6DC1"/>
    <w:p w14:paraId="0EBC46AF" w14:textId="77777777" w:rsidR="00F04A6C" w:rsidRPr="00F474B1" w:rsidRDefault="00F04A6C" w:rsidP="00B16F88">
      <w:pPr>
        <w:pStyle w:val="Heading1"/>
      </w:pPr>
      <w:bookmarkStart w:id="2" w:name="_Toc54713738"/>
      <w:r w:rsidRPr="00F474B1">
        <w:lastRenderedPageBreak/>
        <w:t>References</w:t>
      </w:r>
      <w:bookmarkEnd w:id="2"/>
    </w:p>
    <w:p w14:paraId="67F04F6F" w14:textId="77777777" w:rsidR="003E1251" w:rsidRPr="00016144" w:rsidRDefault="003E1251" w:rsidP="003E1251">
      <w:pPr>
        <w:pStyle w:val="Heading1"/>
        <w:rPr>
          <w:lang w:val="ga-IE"/>
        </w:rPr>
      </w:pPr>
      <w:bookmarkStart w:id="3" w:name="_Toc54713657"/>
      <w:r w:rsidRPr="00F474B1">
        <w:t>References</w:t>
      </w:r>
      <w:bookmarkEnd w:id="3"/>
    </w:p>
    <w:p w14:paraId="09244772" w14:textId="77777777" w:rsidR="003E1251" w:rsidRDefault="00000000" w:rsidP="003E1251">
      <w:hyperlink r:id="rId30" w:history="1">
        <w:r w:rsidR="003E1251" w:rsidRPr="00E10A72">
          <w:rPr>
            <w:rStyle w:val="Hyperlink"/>
          </w:rPr>
          <w:t>https://core.ac.uk/download/pdf/235050716.pdf</w:t>
        </w:r>
      </w:hyperlink>
      <w:r w:rsidR="003E1251">
        <w:t xml:space="preserve"> -  Path Planning Algorithm using D* Heuristic Method Based on PSO in Dynamic Environment Firas A. Raheema *, Umniah I. Hameedb</w:t>
      </w:r>
    </w:p>
    <w:p w14:paraId="4FD58607" w14:textId="77777777" w:rsidR="003E1251" w:rsidRDefault="00000000" w:rsidP="003E1251">
      <w:hyperlink r:id="rId31" w:history="1">
        <w:r w:rsidR="003E1251" w:rsidRPr="00E10A72">
          <w:rPr>
            <w:rStyle w:val="Hyperlink"/>
          </w:rPr>
          <w:t>https://medium.com/@nicholas.w.swift/easy-a-star-pathfinding-7e6689c7f7b2</w:t>
        </w:r>
      </w:hyperlink>
      <w:r w:rsidR="003E1251">
        <w:t xml:space="preserve">  -Nicholas Swift Feb 27 2017</w:t>
      </w:r>
    </w:p>
    <w:p w14:paraId="4D839B6D" w14:textId="77777777" w:rsidR="003E1251" w:rsidRDefault="00000000" w:rsidP="003E1251">
      <w:hyperlink r:id="rId32" w:history="1">
        <w:r w:rsidR="003E1251" w:rsidRPr="00FA2BEF">
          <w:rPr>
            <w:rStyle w:val="Hyperlink"/>
          </w:rPr>
          <w:t>http://www.cs.cmu.edu/~ggordon/likhachev-etal.anytime-dstar.pdf</w:t>
        </w:r>
      </w:hyperlink>
      <w:r w:rsidR="003E1251">
        <w:t xml:space="preserve"> -</w:t>
      </w:r>
      <w:r w:rsidR="003E1251" w:rsidRPr="000301E6">
        <w:t xml:space="preserve"> </w:t>
      </w:r>
      <w:r w:rsidR="003E1251">
        <w:t>Maxim Likhachev† , Dave Ferguson† , Geoff Gordon† , Anthony Stentz† , and Sebastian Thrun‡</w:t>
      </w:r>
    </w:p>
    <w:p w14:paraId="4CEE791E" w14:textId="77777777" w:rsidR="003E1251" w:rsidRDefault="00000000" w:rsidP="003E1251">
      <w:hyperlink r:id="rId33" w:history="1">
        <w:r w:rsidR="003E1251" w:rsidRPr="00495EC2">
          <w:rPr>
            <w:rStyle w:val="Hyperlink"/>
          </w:rPr>
          <w:t>https://www.ri.cmu.edu/pub_files/pub3/stentz_anthony__tony__1994_2/stentz_anthony__tony__1994_2.pdf</w:t>
        </w:r>
      </w:hyperlink>
      <w:r w:rsidR="003E1251">
        <w:t xml:space="preserve"> -Anthony Stentz</w:t>
      </w:r>
    </w:p>
    <w:p w14:paraId="73A9498A" w14:textId="77777777" w:rsidR="001F14D6" w:rsidRPr="001F14D6" w:rsidRDefault="001F14D6" w:rsidP="001F14D6">
      <w:pPr>
        <w:jc w:val="right"/>
        <w:rPr>
          <w:rFonts w:eastAsia="Times New Roman"/>
          <w:szCs w:val="24"/>
        </w:rPr>
      </w:pPr>
    </w:p>
    <w:sectPr w:rsidR="001F14D6" w:rsidRPr="001F14D6" w:rsidSect="00255E27">
      <w:footerReference w:type="default" r:id="rId3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BBFD8" w14:textId="77777777" w:rsidR="00342D50" w:rsidRDefault="00342D50" w:rsidP="00255E27">
      <w:pPr>
        <w:spacing w:after="0" w:line="240" w:lineRule="auto"/>
      </w:pPr>
      <w:r>
        <w:separator/>
      </w:r>
    </w:p>
  </w:endnote>
  <w:endnote w:type="continuationSeparator" w:id="0">
    <w:p w14:paraId="4386B3F4" w14:textId="77777777" w:rsidR="00342D50" w:rsidRDefault="00342D50"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262AC" w14:textId="77777777"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936412">
      <w:rPr>
        <w:b/>
        <w:bCs/>
        <w:noProof/>
        <w:szCs w:val="24"/>
      </w:rPr>
      <w:t>7</w:t>
    </w:r>
    <w:r w:rsidRPr="00255E27">
      <w:rPr>
        <w:b/>
        <w:bCs/>
        <w:szCs w:val="24"/>
      </w:rPr>
      <w:fldChar w:fldCharType="end"/>
    </w:r>
    <w:r w:rsidRPr="00255E27">
      <w:rPr>
        <w:szCs w:val="24"/>
      </w:rPr>
      <w:t xml:space="preserve"> of </w:t>
    </w:r>
    <w:r w:rsidRPr="00255E27">
      <w:rPr>
        <w:b/>
        <w:bCs/>
        <w:szCs w:val="24"/>
      </w:rPr>
      <w:fldChar w:fldCharType="begin"/>
    </w:r>
    <w:r w:rsidRPr="00255E27">
      <w:rPr>
        <w:b/>
        <w:bCs/>
        <w:szCs w:val="24"/>
      </w:rPr>
      <w:instrText xml:space="preserve"> NUMPAGES  </w:instrText>
    </w:r>
    <w:r w:rsidRPr="00255E27">
      <w:rPr>
        <w:b/>
        <w:bCs/>
        <w:szCs w:val="24"/>
      </w:rPr>
      <w:fldChar w:fldCharType="separate"/>
    </w:r>
    <w:r w:rsidR="00936412">
      <w:rPr>
        <w:b/>
        <w:bCs/>
        <w:noProof/>
        <w:szCs w:val="24"/>
      </w:rPr>
      <w:t>8</w:t>
    </w:r>
    <w:r w:rsidRPr="00255E27">
      <w:rPr>
        <w:b/>
        <w:bCs/>
        <w:szCs w:val="24"/>
      </w:rPr>
      <w:fldChar w:fldCharType="end"/>
    </w:r>
  </w:p>
  <w:p w14:paraId="4F10251E"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8007E" w14:textId="77777777" w:rsidR="00342D50" w:rsidRDefault="00342D50" w:rsidP="00255E27">
      <w:pPr>
        <w:spacing w:after="0" w:line="240" w:lineRule="auto"/>
      </w:pPr>
      <w:r>
        <w:separator/>
      </w:r>
    </w:p>
  </w:footnote>
  <w:footnote w:type="continuationSeparator" w:id="0">
    <w:p w14:paraId="7B5F4DCC" w14:textId="77777777" w:rsidR="00342D50" w:rsidRDefault="00342D50"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0"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1150177">
    <w:abstractNumId w:val="5"/>
  </w:num>
  <w:num w:numId="2" w16cid:durableId="2086761260">
    <w:abstractNumId w:val="1"/>
  </w:num>
  <w:num w:numId="3" w16cid:durableId="1193109152">
    <w:abstractNumId w:val="0"/>
  </w:num>
  <w:num w:numId="4" w16cid:durableId="437872113">
    <w:abstractNumId w:val="2"/>
  </w:num>
  <w:num w:numId="5" w16cid:durableId="1362708573">
    <w:abstractNumId w:val="8"/>
  </w:num>
  <w:num w:numId="6" w16cid:durableId="1310554013">
    <w:abstractNumId w:val="11"/>
  </w:num>
  <w:num w:numId="7" w16cid:durableId="875580420">
    <w:abstractNumId w:val="3"/>
  </w:num>
  <w:num w:numId="8" w16cid:durableId="1647583010">
    <w:abstractNumId w:val="4"/>
  </w:num>
  <w:num w:numId="9" w16cid:durableId="1274239926">
    <w:abstractNumId w:val="6"/>
  </w:num>
  <w:num w:numId="10" w16cid:durableId="908657794">
    <w:abstractNumId w:val="10"/>
  </w:num>
  <w:num w:numId="11" w16cid:durableId="925726319">
    <w:abstractNumId w:val="7"/>
  </w:num>
  <w:num w:numId="12" w16cid:durableId="633366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A15"/>
    <w:rsid w:val="00033194"/>
    <w:rsid w:val="000516B4"/>
    <w:rsid w:val="00074A15"/>
    <w:rsid w:val="000A5298"/>
    <w:rsid w:val="000B366F"/>
    <w:rsid w:val="000B3719"/>
    <w:rsid w:val="000F61BD"/>
    <w:rsid w:val="00126A15"/>
    <w:rsid w:val="00131012"/>
    <w:rsid w:val="00146939"/>
    <w:rsid w:val="00160639"/>
    <w:rsid w:val="00175F3C"/>
    <w:rsid w:val="0017712B"/>
    <w:rsid w:val="001913E3"/>
    <w:rsid w:val="001B2EE7"/>
    <w:rsid w:val="001B78FA"/>
    <w:rsid w:val="001C20B1"/>
    <w:rsid w:val="001F14D6"/>
    <w:rsid w:val="00201ECC"/>
    <w:rsid w:val="00225CB1"/>
    <w:rsid w:val="00247B89"/>
    <w:rsid w:val="00255E27"/>
    <w:rsid w:val="00263F61"/>
    <w:rsid w:val="0027087C"/>
    <w:rsid w:val="0029274C"/>
    <w:rsid w:val="00293C5C"/>
    <w:rsid w:val="002D2FA5"/>
    <w:rsid w:val="002D5C1E"/>
    <w:rsid w:val="002D66F9"/>
    <w:rsid w:val="00311196"/>
    <w:rsid w:val="00342D50"/>
    <w:rsid w:val="00342EF4"/>
    <w:rsid w:val="00350207"/>
    <w:rsid w:val="00355CFA"/>
    <w:rsid w:val="00356F01"/>
    <w:rsid w:val="003614FF"/>
    <w:rsid w:val="003627D1"/>
    <w:rsid w:val="003A3056"/>
    <w:rsid w:val="003C1C99"/>
    <w:rsid w:val="003C4256"/>
    <w:rsid w:val="003D7C41"/>
    <w:rsid w:val="003E11B0"/>
    <w:rsid w:val="003E1251"/>
    <w:rsid w:val="00406219"/>
    <w:rsid w:val="004611F6"/>
    <w:rsid w:val="0047496C"/>
    <w:rsid w:val="00477A64"/>
    <w:rsid w:val="004A074B"/>
    <w:rsid w:val="004A21FA"/>
    <w:rsid w:val="004B1BB4"/>
    <w:rsid w:val="004D109F"/>
    <w:rsid w:val="005105CE"/>
    <w:rsid w:val="0051399F"/>
    <w:rsid w:val="00554399"/>
    <w:rsid w:val="00580A77"/>
    <w:rsid w:val="005836E7"/>
    <w:rsid w:val="005A2E39"/>
    <w:rsid w:val="005A5774"/>
    <w:rsid w:val="00600A24"/>
    <w:rsid w:val="0061213C"/>
    <w:rsid w:val="006418F0"/>
    <w:rsid w:val="00650520"/>
    <w:rsid w:val="00663590"/>
    <w:rsid w:val="006640B0"/>
    <w:rsid w:val="0066534F"/>
    <w:rsid w:val="00674D1A"/>
    <w:rsid w:val="006E085D"/>
    <w:rsid w:val="007075D9"/>
    <w:rsid w:val="00731819"/>
    <w:rsid w:val="00735959"/>
    <w:rsid w:val="00760E3F"/>
    <w:rsid w:val="00765F52"/>
    <w:rsid w:val="0076652C"/>
    <w:rsid w:val="00771F63"/>
    <w:rsid w:val="00780FAF"/>
    <w:rsid w:val="007A029F"/>
    <w:rsid w:val="007A2B63"/>
    <w:rsid w:val="007E29DC"/>
    <w:rsid w:val="007E7562"/>
    <w:rsid w:val="007F4B7D"/>
    <w:rsid w:val="0082143C"/>
    <w:rsid w:val="008553AF"/>
    <w:rsid w:val="00873C68"/>
    <w:rsid w:val="00883E41"/>
    <w:rsid w:val="008A45C6"/>
    <w:rsid w:val="008D41A8"/>
    <w:rsid w:val="008D7B6A"/>
    <w:rsid w:val="008E2757"/>
    <w:rsid w:val="00905F2D"/>
    <w:rsid w:val="00916337"/>
    <w:rsid w:val="00935F06"/>
    <w:rsid w:val="00936412"/>
    <w:rsid w:val="009D1885"/>
    <w:rsid w:val="009E263E"/>
    <w:rsid w:val="009E480D"/>
    <w:rsid w:val="009E68C3"/>
    <w:rsid w:val="009F10DD"/>
    <w:rsid w:val="009F6DC1"/>
    <w:rsid w:val="00A00642"/>
    <w:rsid w:val="00A12C22"/>
    <w:rsid w:val="00A33C96"/>
    <w:rsid w:val="00A872A7"/>
    <w:rsid w:val="00A952A8"/>
    <w:rsid w:val="00AC4E66"/>
    <w:rsid w:val="00AD5AD7"/>
    <w:rsid w:val="00AE315A"/>
    <w:rsid w:val="00AF41E4"/>
    <w:rsid w:val="00B02075"/>
    <w:rsid w:val="00B16F88"/>
    <w:rsid w:val="00B278F0"/>
    <w:rsid w:val="00B31D61"/>
    <w:rsid w:val="00B4664F"/>
    <w:rsid w:val="00B57677"/>
    <w:rsid w:val="00B71AC4"/>
    <w:rsid w:val="00B77AF0"/>
    <w:rsid w:val="00B829D0"/>
    <w:rsid w:val="00B95D06"/>
    <w:rsid w:val="00BA7D26"/>
    <w:rsid w:val="00BB32B3"/>
    <w:rsid w:val="00BB79C6"/>
    <w:rsid w:val="00BC2D1F"/>
    <w:rsid w:val="00BD19A8"/>
    <w:rsid w:val="00BD4880"/>
    <w:rsid w:val="00BF00F2"/>
    <w:rsid w:val="00BF6347"/>
    <w:rsid w:val="00C1459F"/>
    <w:rsid w:val="00C152C3"/>
    <w:rsid w:val="00C179BC"/>
    <w:rsid w:val="00C74614"/>
    <w:rsid w:val="00C92973"/>
    <w:rsid w:val="00C930BE"/>
    <w:rsid w:val="00C96864"/>
    <w:rsid w:val="00CA021D"/>
    <w:rsid w:val="00CD4F4E"/>
    <w:rsid w:val="00CE15EC"/>
    <w:rsid w:val="00D24C21"/>
    <w:rsid w:val="00D25042"/>
    <w:rsid w:val="00D26C84"/>
    <w:rsid w:val="00D364F7"/>
    <w:rsid w:val="00D51BC1"/>
    <w:rsid w:val="00D86040"/>
    <w:rsid w:val="00DA2B55"/>
    <w:rsid w:val="00DA3710"/>
    <w:rsid w:val="00DE0EB6"/>
    <w:rsid w:val="00E055F3"/>
    <w:rsid w:val="00E0617F"/>
    <w:rsid w:val="00E247BC"/>
    <w:rsid w:val="00E41A8C"/>
    <w:rsid w:val="00E91819"/>
    <w:rsid w:val="00EB3AEF"/>
    <w:rsid w:val="00EB49CF"/>
    <w:rsid w:val="00F02456"/>
    <w:rsid w:val="00F04A6C"/>
    <w:rsid w:val="00F11E8C"/>
    <w:rsid w:val="00F16C8B"/>
    <w:rsid w:val="00F27DFE"/>
    <w:rsid w:val="00F36C18"/>
    <w:rsid w:val="00F37767"/>
    <w:rsid w:val="00F37927"/>
    <w:rsid w:val="00F43609"/>
    <w:rsid w:val="00F452DC"/>
    <w:rsid w:val="00F474B1"/>
    <w:rsid w:val="00FA667A"/>
    <w:rsid w:val="00FB585C"/>
    <w:rsid w:val="00FE1A1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D3C09"/>
  <w15:chartTrackingRefBased/>
  <w15:docId w15:val="{2CBE78FC-3DBF-4AD5-BFD2-3840A1A9A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eastAsia="en-US"/>
    </w:rPr>
  </w:style>
  <w:style w:type="paragraph" w:styleId="Heading1">
    <w:name w:val="heading 1"/>
    <w:basedOn w:val="Normal"/>
    <w:next w:val="Normal"/>
    <w:link w:val="Heading1Char"/>
    <w:uiPriority w:val="9"/>
    <w:qFormat/>
    <w:rsid w:val="00B16F88"/>
    <w:pPr>
      <w:keepNext/>
      <w:spacing w:before="240" w:after="60"/>
      <w:outlineLvl w:val="0"/>
    </w:pPr>
    <w:rPr>
      <w:rFonts w:eastAsia="Times New Roman"/>
      <w:b/>
      <w:bCs/>
      <w:kern w:val="32"/>
      <w:szCs w:val="24"/>
    </w:rPr>
  </w:style>
  <w:style w:type="paragraph" w:styleId="Heading2">
    <w:name w:val="heading 2"/>
    <w:basedOn w:val="Normal"/>
    <w:next w:val="Normal"/>
    <w:link w:val="Heading2Char"/>
    <w:uiPriority w:val="9"/>
    <w:unhideWhenUsed/>
    <w:qFormat/>
    <w:rsid w:val="00B16F88"/>
    <w:pPr>
      <w:keepNext/>
      <w:spacing w:before="240" w:after="60"/>
      <w:outlineLvl w:val="1"/>
    </w:pPr>
    <w:rPr>
      <w:rFonts w:eastAsia="Times New Roman"/>
      <w:b/>
      <w:bCs/>
      <w:i/>
      <w:iCs/>
      <w:szCs w:val="24"/>
    </w:rPr>
  </w:style>
  <w:style w:type="paragraph" w:styleId="Heading3">
    <w:name w:val="heading 3"/>
    <w:basedOn w:val="Normal"/>
    <w:next w:val="Normal"/>
    <w:link w:val="Heading3Char"/>
    <w:uiPriority w:val="9"/>
    <w:unhideWhenUsed/>
    <w:qFormat/>
    <w:rsid w:val="00B16F88"/>
    <w:pPr>
      <w:keepNext/>
      <w:spacing w:before="240" w:after="60"/>
      <w:outlineLvl w:val="2"/>
    </w:pPr>
    <w:rPr>
      <w:rFonts w:ascii="Cambria" w:eastAsia="Times New Roman" w:hAnsi="Cambria"/>
      <w:b/>
      <w:bCs/>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val="en-US"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B16F88"/>
    <w:rPr>
      <w:rFonts w:ascii="Times New Roman" w:eastAsia="Times New Roman" w:hAnsi="Times New Roman"/>
      <w:b/>
      <w:bCs/>
      <w:kern w:val="32"/>
      <w:sz w:val="24"/>
      <w:szCs w:val="24"/>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B16F88"/>
    <w:rPr>
      <w:rFonts w:ascii="Times New Roman" w:eastAsia="Times New Roman" w:hAnsi="Times New Roman"/>
      <w:b/>
      <w:bCs/>
      <w:i/>
      <w:iCs/>
      <w:sz w:val="24"/>
      <w:szCs w:val="24"/>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table" w:styleId="TableGrid">
    <w:name w:val="Table Grid"/>
    <w:basedOn w:val="TableNormal"/>
    <w:uiPriority w:val="39"/>
    <w:rsid w:val="003D7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B16F88"/>
    <w:rPr>
      <w:rFonts w:ascii="Cambria" w:eastAsia="Times New Roman" w:hAnsi="Cambria" w:cs="Times New Roman"/>
      <w:b/>
      <w:bCs/>
      <w:i/>
      <w:sz w:val="22"/>
      <w:szCs w:val="22"/>
      <w:lang w:eastAsia="en-US"/>
    </w:rPr>
  </w:style>
  <w:style w:type="paragraph" w:styleId="TOC3">
    <w:name w:val="toc 3"/>
    <w:basedOn w:val="Normal"/>
    <w:next w:val="Normal"/>
    <w:autoRedefine/>
    <w:uiPriority w:val="39"/>
    <w:unhideWhenUsed/>
    <w:rsid w:val="00B16F88"/>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ri.cmu.edu/pub_files/pub3/stentz_anthony__tony__1994_2/stentz_anthony__tony__1994_2.pdf"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www.cs.cmu.edu/~ggordon/likhachev-etal.anytime-dstar.pdf"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medium.com/@nicholas.w.swift/easy-a-star-pathfinding-7e6689c7f7b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core.ac.uk/download/pdf/235050716.pdf"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meuser\Desktop\FYP_Pathfinding\SETU_-_Software_Requirements_Specification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0" ma:contentTypeDescription="Create a new document." ma:contentTypeScope="" ma:versionID="026fdfc35e331994e9a8b4247b4178a8">
  <xsd:schema xmlns:xsd="http://www.w3.org/2001/XMLSchema" xmlns:xs="http://www.w3.org/2001/XMLSchema" xmlns:p="http://schemas.microsoft.com/office/2006/metadata/properties" targetNamespace="http://schemas.microsoft.com/office/2006/metadata/properties" ma:root="true" ma:fieldsID="b80b5e096eff2bc8f947cf8b52ef84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DBDCAE-DC97-4175-BC99-210025C89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25765AD-1FAD-4D44-87C2-CCE14435618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94FD04-C81B-49B0-B366-DE1E39A4153E}">
  <ds:schemaRefs>
    <ds:schemaRef ds:uri="http://schemas.openxmlformats.org/officeDocument/2006/bibliography"/>
  </ds:schemaRefs>
</ds:datastoreItem>
</file>

<file path=customXml/itemProps4.xml><?xml version="1.0" encoding="utf-8"?>
<ds:datastoreItem xmlns:ds="http://schemas.openxmlformats.org/officeDocument/2006/customXml" ds:itemID="{F233AE57-9E96-45D1-A432-59838FFA29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SETU_-_Software_Requirements_Specification_Document_Template.dotx</Template>
  <TotalTime>33</TotalTime>
  <Pages>10</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Links>
    <vt:vector size="18" baseType="variant">
      <vt:variant>
        <vt:i4>1900594</vt:i4>
      </vt:variant>
      <vt:variant>
        <vt:i4>14</vt:i4>
      </vt:variant>
      <vt:variant>
        <vt:i4>0</vt:i4>
      </vt:variant>
      <vt:variant>
        <vt:i4>5</vt:i4>
      </vt:variant>
      <vt:variant>
        <vt:lpwstr/>
      </vt:variant>
      <vt:variant>
        <vt:lpwstr>_Toc54713738</vt:lpwstr>
      </vt:variant>
      <vt:variant>
        <vt:i4>1179698</vt:i4>
      </vt:variant>
      <vt:variant>
        <vt:i4>8</vt:i4>
      </vt:variant>
      <vt:variant>
        <vt:i4>0</vt:i4>
      </vt:variant>
      <vt:variant>
        <vt:i4>5</vt:i4>
      </vt:variant>
      <vt:variant>
        <vt:lpwstr/>
      </vt:variant>
      <vt:variant>
        <vt:lpwstr>_Toc54713737</vt:lpwstr>
      </vt:variant>
      <vt:variant>
        <vt:i4>1245234</vt:i4>
      </vt:variant>
      <vt:variant>
        <vt:i4>2</vt:i4>
      </vt:variant>
      <vt:variant>
        <vt:i4>0</vt:i4>
      </vt:variant>
      <vt:variant>
        <vt:i4>5</vt:i4>
      </vt:variant>
      <vt:variant>
        <vt:lpwstr/>
      </vt:variant>
      <vt:variant>
        <vt:lpwstr>_Toc54713736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gameuser</dc:creator>
  <cp:keywords/>
  <dc:description/>
  <cp:lastModifiedBy>Donal Howe</cp:lastModifiedBy>
  <cp:revision>58</cp:revision>
  <dcterms:created xsi:type="dcterms:W3CDTF">2022-12-14T17:29:00Z</dcterms:created>
  <dcterms:modified xsi:type="dcterms:W3CDTF">2023-04-03T19:54:00Z</dcterms:modified>
</cp:coreProperties>
</file>